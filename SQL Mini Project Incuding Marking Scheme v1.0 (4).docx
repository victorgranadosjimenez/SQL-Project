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E583" w14:textId="77777777" w:rsidR="005B0228" w:rsidRDefault="005B0228" w:rsidP="008C64FA">
      <w:pPr>
        <w:pStyle w:val="Heading2"/>
      </w:pPr>
    </w:p>
    <w:p w14:paraId="1A1FC9E3" w14:textId="771DBC47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4ACCE6EE" w14:textId="77777777" w:rsidR="00F424E0" w:rsidRPr="00F424E0" w:rsidRDefault="00F424E0" w:rsidP="00F424E0"/>
    <w:p w14:paraId="3C569EBC" w14:textId="6D7559FA" w:rsidR="00B658AA" w:rsidRPr="00F424E0" w:rsidRDefault="00062BF2" w:rsidP="00B564D3">
      <w:pPr>
        <w:pStyle w:val="ListParagraph"/>
        <w:numPr>
          <w:ilvl w:val="1"/>
          <w:numId w:val="4"/>
        </w:numPr>
        <w:rPr>
          <w:b/>
        </w:rPr>
      </w:pPr>
      <w:r w:rsidRPr="00F424E0">
        <w:rPr>
          <w:b/>
        </w:rPr>
        <w:t xml:space="preserve">Write a query that lists all Customers in either Paris or London. Include Customer ID, </w:t>
      </w:r>
      <w:r w:rsidR="00374B4F" w:rsidRPr="00F424E0">
        <w:rPr>
          <w:b/>
        </w:rPr>
        <w:t xml:space="preserve">Company </w:t>
      </w:r>
      <w:r w:rsidRPr="00F424E0">
        <w:rPr>
          <w:b/>
        </w:rPr>
        <w:t>Name and all address fields.</w:t>
      </w:r>
    </w:p>
    <w:p w14:paraId="23841A0F" w14:textId="77777777" w:rsidR="00FB614A" w:rsidRPr="00FB614A" w:rsidRDefault="00FB614A" w:rsidP="00FB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14A">
        <w:rPr>
          <w:rFonts w:ascii="Consolas" w:hAnsi="Consolas" w:cs="Consolas"/>
          <w:color w:val="0000FF"/>
          <w:sz w:val="19"/>
          <w:szCs w:val="19"/>
        </w:rPr>
        <w:t>SELECT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14A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FB614A">
        <w:rPr>
          <w:rFonts w:ascii="Consolas" w:hAnsi="Consolas" w:cs="Consolas"/>
          <w:color w:val="808080"/>
          <w:sz w:val="19"/>
          <w:szCs w:val="19"/>
        </w:rPr>
        <w:t>,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 w:rsidRPr="00FB614A">
        <w:rPr>
          <w:rFonts w:ascii="Consolas" w:hAnsi="Consolas" w:cs="Consolas"/>
          <w:color w:val="808080"/>
          <w:sz w:val="19"/>
          <w:szCs w:val="19"/>
        </w:rPr>
        <w:t>,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0000FF"/>
          <w:sz w:val="19"/>
          <w:szCs w:val="19"/>
        </w:rPr>
        <w:t>Address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FF0000"/>
          <w:sz w:val="19"/>
          <w:szCs w:val="19"/>
        </w:rPr>
        <w:t>' '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gramStart"/>
      <w:r w:rsidRPr="00FB614A">
        <w:rPr>
          <w:rFonts w:ascii="Consolas" w:hAnsi="Consolas" w:cs="Consolas"/>
          <w:color w:val="FF0000"/>
          <w:sz w:val="19"/>
          <w:szCs w:val="19"/>
        </w:rPr>
        <w:t>'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14A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FF0000"/>
          <w:sz w:val="19"/>
          <w:szCs w:val="19"/>
        </w:rPr>
        <w:t>' '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+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FB614A">
        <w:rPr>
          <w:rFonts w:ascii="Consolas" w:hAnsi="Consolas" w:cs="Consolas"/>
          <w:color w:val="0000FF"/>
          <w:sz w:val="19"/>
          <w:szCs w:val="19"/>
        </w:rPr>
        <w:t>AS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FF0000"/>
          <w:sz w:val="19"/>
          <w:szCs w:val="19"/>
        </w:rPr>
        <w:t>'Address Info'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0000FF"/>
          <w:sz w:val="19"/>
          <w:szCs w:val="19"/>
        </w:rPr>
        <w:t>FROM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A09B7CB" w14:textId="0E92C4C4" w:rsidR="00D668FB" w:rsidRPr="00FB614A" w:rsidRDefault="00FB614A" w:rsidP="00FB614A">
      <w:r w:rsidRPr="00FB614A">
        <w:rPr>
          <w:rFonts w:ascii="Consolas" w:hAnsi="Consolas" w:cs="Consolas"/>
          <w:color w:val="0000FF"/>
          <w:sz w:val="19"/>
          <w:szCs w:val="19"/>
        </w:rPr>
        <w:t>WHERE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FB614A">
        <w:rPr>
          <w:rFonts w:ascii="Consolas" w:hAnsi="Consolas" w:cs="Consolas"/>
          <w:color w:val="808080"/>
          <w:sz w:val="19"/>
          <w:szCs w:val="19"/>
        </w:rPr>
        <w:t>=</w:t>
      </w:r>
      <w:r w:rsidRPr="00FB614A">
        <w:rPr>
          <w:rFonts w:ascii="Consolas" w:hAnsi="Consolas" w:cs="Consolas"/>
          <w:color w:val="FF0000"/>
          <w:sz w:val="19"/>
          <w:szCs w:val="19"/>
        </w:rPr>
        <w:t>'Paris'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OR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FB614A">
        <w:rPr>
          <w:rFonts w:ascii="Consolas" w:hAnsi="Consolas" w:cs="Consolas"/>
          <w:color w:val="808080"/>
          <w:sz w:val="19"/>
          <w:szCs w:val="19"/>
        </w:rPr>
        <w:t>=</w:t>
      </w:r>
      <w:r w:rsidRPr="00FB614A">
        <w:rPr>
          <w:rFonts w:ascii="Consolas" w:hAnsi="Consolas" w:cs="Consolas"/>
          <w:color w:val="FF0000"/>
          <w:sz w:val="19"/>
          <w:szCs w:val="19"/>
        </w:rPr>
        <w:t>'London'</w:t>
      </w:r>
      <w:r w:rsidRPr="00FB614A">
        <w:rPr>
          <w:rFonts w:ascii="Consolas" w:hAnsi="Consolas" w:cs="Consolas"/>
          <w:color w:val="808080"/>
          <w:sz w:val="19"/>
          <w:szCs w:val="19"/>
        </w:rPr>
        <w:t>;</w:t>
      </w:r>
    </w:p>
    <w:p w14:paraId="2F933F90" w14:textId="77777777" w:rsidR="00FB614A" w:rsidRDefault="00FB614A" w:rsidP="00FB614A">
      <w:pPr>
        <w:pStyle w:val="ListParagraph"/>
        <w:ind w:left="360"/>
      </w:pPr>
    </w:p>
    <w:p w14:paraId="45292504" w14:textId="58C07CFF" w:rsidR="00B658AA" w:rsidRDefault="00062BF2" w:rsidP="00B564D3">
      <w:pPr>
        <w:pStyle w:val="ListParagraph"/>
        <w:numPr>
          <w:ilvl w:val="1"/>
          <w:numId w:val="4"/>
        </w:numPr>
        <w:rPr>
          <w:b/>
        </w:rPr>
      </w:pPr>
      <w:r w:rsidRPr="00FB614A">
        <w:rPr>
          <w:b/>
        </w:rPr>
        <w:t>List all products stored in bottles.</w:t>
      </w:r>
    </w:p>
    <w:p w14:paraId="6B88325A" w14:textId="77777777" w:rsidR="00FB614A" w:rsidRPr="00FB614A" w:rsidRDefault="00FB614A" w:rsidP="00FB614A">
      <w:pPr>
        <w:pStyle w:val="ListParagraph"/>
        <w:ind w:left="360"/>
        <w:rPr>
          <w:b/>
        </w:rPr>
      </w:pPr>
    </w:p>
    <w:p w14:paraId="56512FA3" w14:textId="77777777" w:rsidR="00FB614A" w:rsidRPr="00FB614A" w:rsidRDefault="00FB614A" w:rsidP="00FB6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14A">
        <w:rPr>
          <w:rFonts w:ascii="Consolas" w:hAnsi="Consolas" w:cs="Consolas"/>
          <w:color w:val="0000FF"/>
          <w:sz w:val="19"/>
          <w:szCs w:val="19"/>
        </w:rPr>
        <w:t>SELECT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FB614A">
        <w:rPr>
          <w:rFonts w:ascii="Consolas" w:hAnsi="Consolas" w:cs="Consolas"/>
          <w:color w:val="808080"/>
          <w:sz w:val="19"/>
          <w:szCs w:val="19"/>
        </w:rPr>
        <w:t>,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14A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0000FF"/>
          <w:sz w:val="19"/>
          <w:szCs w:val="19"/>
        </w:rPr>
        <w:t>FROM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0AAF9F0D" w14:textId="27E644A8" w:rsidR="00D668FB" w:rsidRPr="00FB614A" w:rsidRDefault="00FB614A" w:rsidP="00FB614A">
      <w:r w:rsidRPr="00FB614A">
        <w:rPr>
          <w:rFonts w:ascii="Consolas" w:hAnsi="Consolas" w:cs="Consolas"/>
          <w:color w:val="0000FF"/>
          <w:sz w:val="19"/>
          <w:szCs w:val="19"/>
        </w:rPr>
        <w:t>WHERE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B614A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808080"/>
          <w:sz w:val="19"/>
          <w:szCs w:val="19"/>
        </w:rPr>
        <w:t>LIKE</w:t>
      </w:r>
      <w:r w:rsidRPr="00FB614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14A">
        <w:rPr>
          <w:rFonts w:ascii="Consolas" w:hAnsi="Consolas" w:cs="Consolas"/>
          <w:color w:val="FF0000"/>
          <w:sz w:val="19"/>
          <w:szCs w:val="19"/>
        </w:rPr>
        <w:t>'%bottle%'</w:t>
      </w:r>
      <w:r w:rsidRPr="00FB614A">
        <w:rPr>
          <w:rFonts w:ascii="Consolas" w:hAnsi="Consolas" w:cs="Consolas"/>
          <w:color w:val="808080"/>
          <w:sz w:val="19"/>
          <w:szCs w:val="19"/>
        </w:rPr>
        <w:t>;</w:t>
      </w:r>
    </w:p>
    <w:p w14:paraId="47E4A8F6" w14:textId="77777777" w:rsidR="00FB614A" w:rsidRDefault="00FB614A" w:rsidP="00FB614A"/>
    <w:p w14:paraId="35E58BD8" w14:textId="0216BE22" w:rsidR="00B658AA" w:rsidRPr="00FB614A" w:rsidRDefault="000E1802" w:rsidP="00B564D3">
      <w:pPr>
        <w:pStyle w:val="ListParagraph"/>
        <w:numPr>
          <w:ilvl w:val="1"/>
          <w:numId w:val="4"/>
        </w:numPr>
        <w:rPr>
          <w:b/>
        </w:rPr>
      </w:pPr>
      <w:r w:rsidRPr="00FB614A">
        <w:rPr>
          <w:b/>
        </w:rPr>
        <w:t xml:space="preserve">Repeat question </w:t>
      </w:r>
      <w:proofErr w:type="gramStart"/>
      <w:r w:rsidRPr="00FB614A">
        <w:rPr>
          <w:b/>
        </w:rPr>
        <w:t>above, but</w:t>
      </w:r>
      <w:proofErr w:type="gramEnd"/>
      <w:r w:rsidRPr="00FB614A">
        <w:rPr>
          <w:b/>
        </w:rPr>
        <w:t xml:space="preserve"> add in the Supplier Name and Country.</w:t>
      </w:r>
    </w:p>
    <w:p w14:paraId="70A0C907" w14:textId="77777777" w:rsidR="003E6938" w:rsidRPr="003E6938" w:rsidRDefault="003E6938" w:rsidP="003E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938">
        <w:rPr>
          <w:rFonts w:ascii="Consolas" w:hAnsi="Consolas" w:cs="Consolas"/>
          <w:color w:val="0000FF"/>
          <w:sz w:val="19"/>
          <w:szCs w:val="19"/>
        </w:rPr>
        <w:t>SELECT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3E6938">
        <w:rPr>
          <w:rFonts w:ascii="Consolas" w:hAnsi="Consolas" w:cs="Consolas"/>
          <w:color w:val="808080"/>
          <w:sz w:val="19"/>
          <w:szCs w:val="19"/>
        </w:rPr>
        <w:t>,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693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3E6938">
        <w:rPr>
          <w:rFonts w:ascii="Consolas" w:hAnsi="Consolas" w:cs="Consolas"/>
          <w:color w:val="808080"/>
          <w:sz w:val="19"/>
          <w:szCs w:val="19"/>
        </w:rPr>
        <w:t>,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6938">
        <w:rPr>
          <w:rFonts w:ascii="Consolas" w:hAnsi="Consolas" w:cs="Consolas"/>
          <w:color w:val="000000"/>
          <w:sz w:val="19"/>
          <w:szCs w:val="19"/>
        </w:rPr>
        <w:t>suppliers</w:t>
      </w:r>
      <w:r w:rsidRPr="003E6938">
        <w:rPr>
          <w:rFonts w:ascii="Consolas" w:hAnsi="Consolas" w:cs="Consolas"/>
          <w:color w:val="808080"/>
          <w:sz w:val="19"/>
          <w:szCs w:val="19"/>
        </w:rPr>
        <w:t>.</w:t>
      </w:r>
      <w:r w:rsidRPr="003E6938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 w:rsidRPr="003E6938">
        <w:rPr>
          <w:rFonts w:ascii="Consolas" w:hAnsi="Consolas" w:cs="Consolas"/>
          <w:color w:val="808080"/>
          <w:sz w:val="19"/>
          <w:szCs w:val="19"/>
        </w:rPr>
        <w:t>,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6938">
        <w:rPr>
          <w:rFonts w:ascii="Consolas" w:hAnsi="Consolas" w:cs="Consolas"/>
          <w:color w:val="000000"/>
          <w:sz w:val="19"/>
          <w:szCs w:val="19"/>
        </w:rPr>
        <w:t>suppliers</w:t>
      </w:r>
      <w:r w:rsidRPr="003E6938">
        <w:rPr>
          <w:rFonts w:ascii="Consolas" w:hAnsi="Consolas" w:cs="Consolas"/>
          <w:color w:val="808080"/>
          <w:sz w:val="19"/>
          <w:szCs w:val="19"/>
        </w:rPr>
        <w:t>.</w:t>
      </w:r>
      <w:r w:rsidRPr="003E6938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938">
        <w:rPr>
          <w:rFonts w:ascii="Consolas" w:hAnsi="Consolas" w:cs="Consolas"/>
          <w:color w:val="0000FF"/>
          <w:sz w:val="19"/>
          <w:szCs w:val="19"/>
        </w:rPr>
        <w:t>FROM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634D133E" w14:textId="77777777" w:rsidR="003E6938" w:rsidRPr="003E6938" w:rsidRDefault="003E6938" w:rsidP="003E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6938">
        <w:rPr>
          <w:rFonts w:ascii="Consolas" w:hAnsi="Consolas" w:cs="Consolas"/>
          <w:color w:val="808080"/>
          <w:sz w:val="19"/>
          <w:szCs w:val="19"/>
        </w:rPr>
        <w:t>JOIN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 w:rsidRPr="003E6938">
        <w:rPr>
          <w:rFonts w:ascii="Consolas" w:hAnsi="Consolas" w:cs="Consolas"/>
          <w:color w:val="0000FF"/>
          <w:sz w:val="19"/>
          <w:szCs w:val="19"/>
        </w:rPr>
        <w:t>ON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E6938">
        <w:rPr>
          <w:rFonts w:ascii="Consolas" w:hAnsi="Consolas" w:cs="Consolas"/>
          <w:color w:val="000000"/>
          <w:sz w:val="19"/>
          <w:szCs w:val="19"/>
        </w:rPr>
        <w:t>products</w:t>
      </w:r>
      <w:r w:rsidRPr="003E6938">
        <w:rPr>
          <w:rFonts w:ascii="Consolas" w:hAnsi="Consolas" w:cs="Consolas"/>
          <w:color w:val="808080"/>
          <w:sz w:val="19"/>
          <w:szCs w:val="19"/>
        </w:rPr>
        <w:t>.</w:t>
      </w:r>
      <w:r w:rsidRPr="003E693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 w:rsidRPr="003E6938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3E6938">
        <w:rPr>
          <w:rFonts w:ascii="Consolas" w:hAnsi="Consolas" w:cs="Consolas"/>
          <w:color w:val="000000"/>
          <w:sz w:val="19"/>
          <w:szCs w:val="19"/>
        </w:rPr>
        <w:t>Suppliers</w:t>
      </w:r>
      <w:r w:rsidRPr="003E6938">
        <w:rPr>
          <w:rFonts w:ascii="Consolas" w:hAnsi="Consolas" w:cs="Consolas"/>
          <w:color w:val="808080"/>
          <w:sz w:val="19"/>
          <w:szCs w:val="19"/>
        </w:rPr>
        <w:t>.</w:t>
      </w:r>
      <w:r w:rsidRPr="003E6938"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proofErr w:type="gramEnd"/>
    </w:p>
    <w:p w14:paraId="37DB686D" w14:textId="4B62E334" w:rsidR="00D668FB" w:rsidRPr="003E6938" w:rsidRDefault="003E6938" w:rsidP="003E6938">
      <w:r w:rsidRPr="003E6938">
        <w:rPr>
          <w:rFonts w:ascii="Consolas" w:hAnsi="Consolas" w:cs="Consolas"/>
          <w:color w:val="0000FF"/>
          <w:sz w:val="19"/>
          <w:szCs w:val="19"/>
        </w:rPr>
        <w:t>WHERE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6938"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938">
        <w:rPr>
          <w:rFonts w:ascii="Consolas" w:hAnsi="Consolas" w:cs="Consolas"/>
          <w:color w:val="808080"/>
          <w:sz w:val="19"/>
          <w:szCs w:val="19"/>
        </w:rPr>
        <w:t>LIKE</w:t>
      </w:r>
      <w:r w:rsidRPr="003E693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E6938">
        <w:rPr>
          <w:rFonts w:ascii="Consolas" w:hAnsi="Consolas" w:cs="Consolas"/>
          <w:color w:val="FF0000"/>
          <w:sz w:val="19"/>
          <w:szCs w:val="19"/>
        </w:rPr>
        <w:t>'%bottle%'</w:t>
      </w:r>
      <w:r w:rsidRPr="003E6938">
        <w:rPr>
          <w:rFonts w:ascii="Consolas" w:hAnsi="Consolas" w:cs="Consolas"/>
          <w:color w:val="808080"/>
          <w:sz w:val="19"/>
          <w:szCs w:val="19"/>
        </w:rPr>
        <w:t>;</w:t>
      </w:r>
    </w:p>
    <w:p w14:paraId="2BB331D6" w14:textId="77777777" w:rsidR="003E6938" w:rsidRDefault="003E6938" w:rsidP="003E6938"/>
    <w:p w14:paraId="7D1C9325" w14:textId="5FCAFC34" w:rsidR="00BE74F8" w:rsidRPr="003E6938" w:rsidRDefault="4ECC4651" w:rsidP="00B564D3">
      <w:pPr>
        <w:pStyle w:val="ListParagraph"/>
        <w:numPr>
          <w:ilvl w:val="1"/>
          <w:numId w:val="4"/>
        </w:numPr>
        <w:rPr>
          <w:b/>
        </w:rPr>
      </w:pPr>
      <w:r w:rsidRPr="003E6938">
        <w:rPr>
          <w:b/>
        </w:rPr>
        <w:t>Write an SQL Statement that shows how many products there are in each category. Include Category Name in result set and list the highest number first.</w:t>
      </w:r>
    </w:p>
    <w:p w14:paraId="4727187C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0000FF"/>
          <w:sz w:val="19"/>
          <w:szCs w:val="19"/>
        </w:rPr>
        <w:t>SELECT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,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FROM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41E31714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808080"/>
          <w:sz w:val="19"/>
          <w:szCs w:val="19"/>
        </w:rPr>
        <w:t>JOIN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 w:rsidRPr="00D668FB">
        <w:rPr>
          <w:rFonts w:ascii="Consolas" w:hAnsi="Consolas" w:cs="Consolas"/>
          <w:color w:val="0000FF"/>
          <w:sz w:val="19"/>
          <w:szCs w:val="19"/>
        </w:rPr>
        <w:t>ON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Categories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Products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3FF91F6D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0000FF"/>
          <w:sz w:val="19"/>
          <w:szCs w:val="19"/>
        </w:rPr>
        <w:t>ORDER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BY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DESC</w:t>
      </w:r>
      <w:r w:rsidRPr="00D668FB">
        <w:rPr>
          <w:rFonts w:ascii="Consolas" w:hAnsi="Consolas" w:cs="Consolas"/>
          <w:color w:val="808080"/>
          <w:sz w:val="19"/>
          <w:szCs w:val="19"/>
        </w:rPr>
        <w:t>;</w:t>
      </w:r>
    </w:p>
    <w:p w14:paraId="093A35AE" w14:textId="77777777" w:rsidR="00D668FB" w:rsidRDefault="00D668FB" w:rsidP="00D668FB"/>
    <w:p w14:paraId="44951550" w14:textId="79489437" w:rsidR="00B564D3" w:rsidRPr="00B7564D" w:rsidRDefault="4ECC4651" w:rsidP="00B564D3">
      <w:pPr>
        <w:pStyle w:val="ListParagraph"/>
        <w:numPr>
          <w:ilvl w:val="1"/>
          <w:numId w:val="4"/>
        </w:numPr>
        <w:rPr>
          <w:b/>
        </w:rPr>
      </w:pPr>
      <w:r w:rsidRPr="00B7564D">
        <w:rPr>
          <w:b/>
        </w:rPr>
        <w:t>List all UK employees using concatenation to join their title</w:t>
      </w:r>
      <w:r w:rsidR="00837449" w:rsidRPr="00B7564D">
        <w:rPr>
          <w:b/>
        </w:rPr>
        <w:t xml:space="preserve"> of courtesy</w:t>
      </w:r>
      <w:r w:rsidRPr="00B7564D">
        <w:rPr>
          <w:b/>
        </w:rPr>
        <w:t>, first name and last name together. Also include their city of residence.</w:t>
      </w:r>
    </w:p>
    <w:p w14:paraId="227734C7" w14:textId="77777777" w:rsidR="00B7564D" w:rsidRPr="00B7564D" w:rsidRDefault="00B7564D" w:rsidP="00B7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64D">
        <w:rPr>
          <w:rFonts w:ascii="Consolas" w:hAnsi="Consolas" w:cs="Consolas"/>
          <w:color w:val="0000FF"/>
          <w:sz w:val="19"/>
          <w:szCs w:val="19"/>
        </w:rPr>
        <w:t>SELECT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564D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808080"/>
          <w:sz w:val="19"/>
          <w:szCs w:val="19"/>
        </w:rPr>
        <w:t>+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FF0000"/>
          <w:sz w:val="19"/>
          <w:szCs w:val="19"/>
        </w:rPr>
        <w:t>', '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808080"/>
          <w:sz w:val="19"/>
          <w:szCs w:val="19"/>
        </w:rPr>
        <w:t>+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B7564D">
        <w:rPr>
          <w:rFonts w:ascii="Consolas" w:hAnsi="Consolas" w:cs="Consolas"/>
          <w:color w:val="808080"/>
          <w:sz w:val="19"/>
          <w:szCs w:val="19"/>
        </w:rPr>
        <w:t>+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FF0000"/>
          <w:sz w:val="19"/>
          <w:szCs w:val="19"/>
        </w:rPr>
        <w:t>', '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808080"/>
          <w:sz w:val="19"/>
          <w:szCs w:val="19"/>
        </w:rPr>
        <w:t>+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564D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0000FF"/>
          <w:sz w:val="19"/>
          <w:szCs w:val="19"/>
        </w:rPr>
        <w:t>AS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FF0000"/>
          <w:sz w:val="19"/>
          <w:szCs w:val="19"/>
        </w:rPr>
        <w:t>'Full Name</w:t>
      </w:r>
      <w:proofErr w:type="gramStart"/>
      <w:r w:rsidRPr="00B7564D">
        <w:rPr>
          <w:rFonts w:ascii="Consolas" w:hAnsi="Consolas" w:cs="Consolas"/>
          <w:color w:val="FF0000"/>
          <w:sz w:val="19"/>
          <w:szCs w:val="19"/>
        </w:rPr>
        <w:t>'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64D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B7564D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B7564D">
        <w:rPr>
          <w:rFonts w:ascii="Consolas" w:hAnsi="Consolas" w:cs="Consolas"/>
          <w:color w:val="0000FF"/>
          <w:sz w:val="19"/>
          <w:szCs w:val="19"/>
        </w:rPr>
        <w:t>FROM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2306C04" w14:textId="77777777" w:rsidR="00B7564D" w:rsidRPr="00B7564D" w:rsidRDefault="00B7564D" w:rsidP="00B75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64D">
        <w:rPr>
          <w:rFonts w:ascii="Consolas" w:hAnsi="Consolas" w:cs="Consolas"/>
          <w:color w:val="0000FF"/>
          <w:sz w:val="19"/>
          <w:szCs w:val="19"/>
        </w:rPr>
        <w:t>WHERE</w:t>
      </w:r>
      <w:r w:rsidRPr="00B7564D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Pr="00B7564D">
        <w:rPr>
          <w:rFonts w:ascii="Consolas" w:hAnsi="Consolas" w:cs="Consolas"/>
          <w:color w:val="808080"/>
          <w:sz w:val="19"/>
          <w:szCs w:val="19"/>
        </w:rPr>
        <w:t>=</w:t>
      </w:r>
      <w:r w:rsidRPr="00B7564D">
        <w:rPr>
          <w:rFonts w:ascii="Consolas" w:hAnsi="Consolas" w:cs="Consolas"/>
          <w:color w:val="FF0000"/>
          <w:sz w:val="19"/>
          <w:szCs w:val="19"/>
        </w:rPr>
        <w:t>'UK'</w:t>
      </w:r>
      <w:r w:rsidRPr="00B7564D">
        <w:rPr>
          <w:rFonts w:ascii="Consolas" w:hAnsi="Consolas" w:cs="Consolas"/>
          <w:color w:val="808080"/>
          <w:sz w:val="19"/>
          <w:szCs w:val="19"/>
        </w:rPr>
        <w:t>;</w:t>
      </w:r>
    </w:p>
    <w:p w14:paraId="26ACB85C" w14:textId="77777777" w:rsidR="00B7564D" w:rsidRPr="00B7564D" w:rsidRDefault="00B7564D" w:rsidP="00B756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06AF930" w14:textId="77777777" w:rsidR="00D668FB" w:rsidRDefault="00D668FB" w:rsidP="00D668FB"/>
    <w:p w14:paraId="7E1D0DE4" w14:textId="06B0FD52" w:rsidR="003746EC" w:rsidRPr="00B7564D" w:rsidRDefault="7413D429" w:rsidP="00B564D3">
      <w:pPr>
        <w:pStyle w:val="ListParagraph"/>
        <w:numPr>
          <w:ilvl w:val="1"/>
          <w:numId w:val="4"/>
        </w:numPr>
        <w:rPr>
          <w:b/>
        </w:rPr>
      </w:pPr>
      <w:r w:rsidRPr="00B7564D">
        <w:rPr>
          <w:b/>
        </w:rPr>
        <w:t>List Sales Totals for all Sales Regions</w:t>
      </w:r>
      <w:r w:rsidR="00B41AE5" w:rsidRPr="00B7564D">
        <w:rPr>
          <w:b/>
        </w:rPr>
        <w:t xml:space="preserve"> (via the Territories table using </w:t>
      </w:r>
      <w:r w:rsidR="000A272E" w:rsidRPr="00B7564D">
        <w:rPr>
          <w:b/>
        </w:rPr>
        <w:t>4</w:t>
      </w:r>
      <w:r w:rsidR="00B41AE5" w:rsidRPr="00B7564D">
        <w:rPr>
          <w:b/>
        </w:rPr>
        <w:t xml:space="preserve"> joins)</w:t>
      </w:r>
      <w:r w:rsidRPr="00B7564D">
        <w:rPr>
          <w:b/>
        </w:rPr>
        <w:t xml:space="preserve"> with a Sales Total greater than 1,000,000. Use rounding or FORMAT to present the numbers.</w:t>
      </w:r>
      <w:r w:rsidR="00B41AE5" w:rsidRPr="00B7564D">
        <w:rPr>
          <w:b/>
        </w:rPr>
        <w:t xml:space="preserve"> </w:t>
      </w:r>
    </w:p>
    <w:p w14:paraId="4E3B8EED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0000FF"/>
          <w:sz w:val="19"/>
          <w:szCs w:val="19"/>
        </w:rPr>
        <w:t>SELECT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,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68FB">
        <w:rPr>
          <w:rFonts w:ascii="Consolas" w:hAnsi="Consolas" w:cs="Consolas"/>
          <w:color w:val="FF00FF"/>
          <w:sz w:val="19"/>
          <w:szCs w:val="19"/>
        </w:rPr>
        <w:t>ROUND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68FB">
        <w:rPr>
          <w:rFonts w:ascii="Consolas" w:hAnsi="Consolas" w:cs="Consolas"/>
          <w:color w:val="FF00FF"/>
          <w:sz w:val="19"/>
          <w:szCs w:val="19"/>
        </w:rPr>
        <w:t>SUM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*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D668FB">
        <w:rPr>
          <w:rFonts w:ascii="Consolas" w:hAnsi="Consolas" w:cs="Consolas"/>
          <w:color w:val="808080"/>
          <w:sz w:val="19"/>
          <w:szCs w:val="19"/>
        </w:rPr>
        <w:t>),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AS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FROM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14:paraId="5DE6F522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808080"/>
          <w:sz w:val="19"/>
          <w:szCs w:val="19"/>
        </w:rPr>
        <w:t>JOIN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Region </w:t>
      </w:r>
      <w:r w:rsidRPr="00D668FB">
        <w:rPr>
          <w:rFonts w:ascii="Consolas" w:hAnsi="Consolas" w:cs="Consolas"/>
          <w:color w:val="0000FF"/>
          <w:sz w:val="19"/>
          <w:szCs w:val="19"/>
        </w:rPr>
        <w:t>ON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Territories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Region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14:paraId="00570DCB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808080"/>
          <w:sz w:val="19"/>
          <w:szCs w:val="19"/>
        </w:rPr>
        <w:t>JOIN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ON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Territories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EmployeeTerritories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26B8E290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808080"/>
          <w:sz w:val="19"/>
          <w:szCs w:val="19"/>
        </w:rPr>
        <w:t>JOIN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D668FB">
        <w:rPr>
          <w:rFonts w:ascii="Consolas" w:hAnsi="Consolas" w:cs="Consolas"/>
          <w:color w:val="0000FF"/>
          <w:sz w:val="19"/>
          <w:szCs w:val="19"/>
        </w:rPr>
        <w:t>ON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Orders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EmployeeTerritories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DD88289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808080"/>
          <w:sz w:val="19"/>
          <w:szCs w:val="19"/>
        </w:rPr>
        <w:t>JOIN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 w:rsidRPr="00D668FB">
        <w:rPr>
          <w:rFonts w:ascii="Consolas" w:hAnsi="Consolas" w:cs="Consolas"/>
          <w:color w:val="0000FF"/>
          <w:sz w:val="19"/>
          <w:szCs w:val="19"/>
        </w:rPr>
        <w:t>ON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 w:rsidRPr="00D668FB">
        <w:rPr>
          <w:rFonts w:ascii="Consolas" w:hAnsi="Consolas" w:cs="Consolas"/>
          <w:color w:val="000000"/>
          <w:sz w:val="19"/>
          <w:szCs w:val="19"/>
        </w:rPr>
        <w:t>]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Orders</w:t>
      </w:r>
      <w:r w:rsidRPr="00D668FB">
        <w:rPr>
          <w:rFonts w:ascii="Consolas" w:hAnsi="Consolas" w:cs="Consolas"/>
          <w:color w:val="808080"/>
          <w:sz w:val="19"/>
          <w:szCs w:val="19"/>
        </w:rPr>
        <w:t>.</w:t>
      </w:r>
      <w:r w:rsidRPr="00D668F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161489EE" w14:textId="77777777" w:rsidR="00D668FB" w:rsidRDefault="00D668FB" w:rsidP="00D668FB">
      <w:r w:rsidRPr="00D668FB">
        <w:rPr>
          <w:rFonts w:ascii="Consolas" w:hAnsi="Consolas" w:cs="Consolas"/>
          <w:color w:val="0000FF"/>
          <w:sz w:val="19"/>
          <w:szCs w:val="19"/>
        </w:rPr>
        <w:t>GROUP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BY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HAVING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68FB">
        <w:rPr>
          <w:rFonts w:ascii="Consolas" w:hAnsi="Consolas" w:cs="Consolas"/>
          <w:color w:val="FF00FF"/>
          <w:sz w:val="19"/>
          <w:szCs w:val="19"/>
        </w:rPr>
        <w:t>SUM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668FB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*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&gt;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1000000</w:t>
      </w:r>
      <w:r w:rsidRPr="00D668FB">
        <w:rPr>
          <w:rFonts w:ascii="Consolas" w:hAnsi="Consolas" w:cs="Consolas"/>
          <w:color w:val="808080"/>
          <w:sz w:val="19"/>
          <w:szCs w:val="19"/>
        </w:rPr>
        <w:t>;</w:t>
      </w:r>
    </w:p>
    <w:p w14:paraId="4EF2EB22" w14:textId="77777777" w:rsidR="00D668FB" w:rsidRPr="00BE74F8" w:rsidRDefault="00D668FB" w:rsidP="00D668FB"/>
    <w:p w14:paraId="26F287E6" w14:textId="129FED42" w:rsidR="4ECC4651" w:rsidRPr="00F076FA" w:rsidRDefault="4ECC4651" w:rsidP="4ECC4651">
      <w:pPr>
        <w:pStyle w:val="ListParagraph"/>
        <w:numPr>
          <w:ilvl w:val="1"/>
          <w:numId w:val="4"/>
        </w:numPr>
        <w:rPr>
          <w:b/>
        </w:rPr>
      </w:pPr>
      <w:r w:rsidRPr="00F076FA">
        <w:rPr>
          <w:b/>
        </w:rPr>
        <w:t>Count how many Orders have a Freight amount greater than 100.00 and either USA or UK as Ship Country.</w:t>
      </w:r>
    </w:p>
    <w:p w14:paraId="318C8329" w14:textId="77777777" w:rsidR="00D668FB" w:rsidRDefault="00D668FB" w:rsidP="00D668FB">
      <w:r w:rsidRPr="00D668FB">
        <w:rPr>
          <w:rFonts w:ascii="Consolas" w:hAnsi="Consolas" w:cs="Consolas"/>
          <w:color w:val="0000FF"/>
          <w:sz w:val="19"/>
          <w:szCs w:val="19"/>
        </w:rPr>
        <w:t>SELECT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68FB">
        <w:rPr>
          <w:rFonts w:ascii="Consolas" w:hAnsi="Consolas" w:cs="Consolas"/>
          <w:color w:val="FF00FF"/>
          <w:sz w:val="19"/>
          <w:szCs w:val="19"/>
        </w:rPr>
        <w:t>COUNT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68FB">
        <w:rPr>
          <w:rFonts w:ascii="Consolas" w:hAnsi="Consolas" w:cs="Consolas"/>
          <w:color w:val="808080"/>
          <w:sz w:val="19"/>
          <w:szCs w:val="19"/>
        </w:rPr>
        <w:t>*)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FROM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69099C7" w14:textId="77777777" w:rsidR="00D668FB" w:rsidRDefault="00D668FB" w:rsidP="00D668FB">
      <w:r w:rsidRPr="00D668FB">
        <w:rPr>
          <w:rFonts w:ascii="Consolas" w:hAnsi="Consolas" w:cs="Consolas"/>
          <w:color w:val="0000FF"/>
          <w:sz w:val="19"/>
          <w:szCs w:val="19"/>
        </w:rPr>
        <w:t>WHERE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Freight</w:t>
      </w:r>
      <w:r w:rsidRPr="00D668FB">
        <w:rPr>
          <w:rFonts w:ascii="Consolas" w:hAnsi="Consolas" w:cs="Consolas"/>
          <w:color w:val="808080"/>
          <w:sz w:val="19"/>
          <w:szCs w:val="19"/>
        </w:rPr>
        <w:t>&gt;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D668FB">
        <w:rPr>
          <w:rFonts w:ascii="Consolas" w:hAnsi="Consolas" w:cs="Consolas"/>
          <w:color w:val="808080"/>
          <w:sz w:val="19"/>
          <w:szCs w:val="19"/>
        </w:rPr>
        <w:t>AND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r w:rsidRPr="00D668FB">
        <w:rPr>
          <w:rFonts w:ascii="Consolas" w:hAnsi="Consolas" w:cs="Consolas"/>
          <w:color w:val="FF0000"/>
          <w:sz w:val="19"/>
          <w:szCs w:val="19"/>
        </w:rPr>
        <w:t>'USA'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OR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r w:rsidRPr="00D668FB">
        <w:rPr>
          <w:rFonts w:ascii="Consolas" w:hAnsi="Consolas" w:cs="Consolas"/>
          <w:color w:val="FF0000"/>
          <w:sz w:val="19"/>
          <w:szCs w:val="19"/>
        </w:rPr>
        <w:t>'UK'</w:t>
      </w:r>
      <w:r w:rsidRPr="00D668FB">
        <w:rPr>
          <w:rFonts w:ascii="Consolas" w:hAnsi="Consolas" w:cs="Consolas"/>
          <w:color w:val="808080"/>
          <w:sz w:val="19"/>
          <w:szCs w:val="19"/>
        </w:rPr>
        <w:t>;</w:t>
      </w:r>
    </w:p>
    <w:p w14:paraId="1C5DB061" w14:textId="77777777" w:rsidR="00D668FB" w:rsidRDefault="00D668FB" w:rsidP="00D668FB"/>
    <w:p w14:paraId="78CBCEC9" w14:textId="1DAF5A23" w:rsidR="5B11DEB4" w:rsidRPr="00F076FA" w:rsidRDefault="5B11DEB4" w:rsidP="5B11DEB4">
      <w:pPr>
        <w:pStyle w:val="ListParagraph"/>
        <w:numPr>
          <w:ilvl w:val="1"/>
          <w:numId w:val="4"/>
        </w:numPr>
        <w:rPr>
          <w:b/>
        </w:rPr>
      </w:pPr>
      <w:r w:rsidRPr="00F076FA">
        <w:rPr>
          <w:b/>
        </w:rPr>
        <w:t>Write an SQL Statement to identify the Order Number of the O</w:t>
      </w:r>
      <w:r w:rsidR="00F803AB" w:rsidRPr="00F076FA">
        <w:rPr>
          <w:b/>
        </w:rPr>
        <w:t xml:space="preserve">rder with the highest amount of </w:t>
      </w:r>
      <w:r w:rsidRPr="00F076FA">
        <w:rPr>
          <w:b/>
        </w:rPr>
        <w:t>discount applied</w:t>
      </w:r>
      <w:r w:rsidR="00F803AB" w:rsidRPr="00F076FA">
        <w:rPr>
          <w:b/>
        </w:rPr>
        <w:t xml:space="preserve"> to that order</w:t>
      </w:r>
      <w:r w:rsidRPr="00F076FA">
        <w:rPr>
          <w:b/>
        </w:rPr>
        <w:t>.</w:t>
      </w:r>
    </w:p>
    <w:p w14:paraId="0E5A8ECD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0000FF"/>
          <w:sz w:val="19"/>
          <w:szCs w:val="19"/>
        </w:rPr>
        <w:t>SELECT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 w:rsidRPr="00D668FB">
        <w:rPr>
          <w:rFonts w:ascii="Consolas" w:hAnsi="Consolas" w:cs="Consolas"/>
          <w:color w:val="808080"/>
          <w:sz w:val="19"/>
          <w:szCs w:val="19"/>
        </w:rPr>
        <w:t>,</w:t>
      </w:r>
      <w:r w:rsidRPr="00D668F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*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AS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TotalDiscount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FROM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4324F92F" w14:textId="77777777" w:rsidR="00D668FB" w:rsidRDefault="00D668FB" w:rsidP="00D668FB">
      <w:pPr>
        <w:autoSpaceDE w:val="0"/>
        <w:spacing w:after="0" w:line="240" w:lineRule="auto"/>
      </w:pPr>
      <w:r w:rsidRPr="00D668FB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668FB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*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=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784814" w14:textId="77777777" w:rsidR="00D668FB" w:rsidRDefault="00D668FB" w:rsidP="00D668FB"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r w:rsidRPr="00D668FB">
        <w:rPr>
          <w:rFonts w:ascii="Consolas" w:hAnsi="Consolas" w:cs="Consolas"/>
          <w:color w:val="0000FF"/>
          <w:sz w:val="19"/>
          <w:szCs w:val="19"/>
        </w:rPr>
        <w:t>SELECT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68FB">
        <w:rPr>
          <w:rFonts w:ascii="Consolas" w:hAnsi="Consolas" w:cs="Consolas"/>
          <w:color w:val="FF00FF"/>
          <w:sz w:val="19"/>
          <w:szCs w:val="19"/>
        </w:rPr>
        <w:t>MAX</w:t>
      </w:r>
      <w:r w:rsidRPr="00D668F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668FB"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808080"/>
          <w:sz w:val="19"/>
          <w:szCs w:val="19"/>
        </w:rPr>
        <w:t>*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8FB">
        <w:rPr>
          <w:rFonts w:ascii="Consolas" w:hAnsi="Consolas" w:cs="Consolas"/>
          <w:color w:val="0000FF"/>
          <w:sz w:val="19"/>
          <w:szCs w:val="19"/>
        </w:rPr>
        <w:t>FROM</w:t>
      </w:r>
      <w:r w:rsidRPr="00D668FB"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 w:rsidRPr="00D668FB">
        <w:rPr>
          <w:rFonts w:ascii="Consolas" w:hAnsi="Consolas" w:cs="Consolas"/>
          <w:color w:val="808080"/>
          <w:sz w:val="19"/>
          <w:szCs w:val="19"/>
        </w:rPr>
        <w:t>)</w:t>
      </w:r>
    </w:p>
    <w:p w14:paraId="6B21AF0E" w14:textId="77777777" w:rsidR="00D668FB" w:rsidRDefault="00D668FB" w:rsidP="00D668FB"/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6DE8BCEE" w:rsidR="00141473" w:rsidRDefault="00141473" w:rsidP="00CC5C1B">
      <w:r>
        <w:t>IMPORTANT NOTE: For data protection reasons do NOT include date of birth in this exercise.</w:t>
      </w:r>
    </w:p>
    <w:p w14:paraId="3DD89661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0DD41E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8F444F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3C7A7E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340DEB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University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69130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CCDB6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6C687A" w14:textId="77777777" w:rsidR="00E824DD" w:rsidRDefault="00E824DD" w:rsidP="00E82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Passport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4F1CC" w14:textId="54F0F45A" w:rsidR="00E824DD" w:rsidRDefault="00E824DD" w:rsidP="00E824DD"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182D30D2" w14:textId="77777777" w:rsidR="00141312" w:rsidRDefault="00141312" w:rsidP="0014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University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CCE2C" w14:textId="18B6B086" w:rsidR="00141473" w:rsidRDefault="00141312" w:rsidP="00141312"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'Granados Jimenez'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and Documentation'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'CX2393874'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'Vjimenez@Spartaglobal.com'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2C22FA1D" w:rsidR="00141473" w:rsidRDefault="004A5B7D" w:rsidP="00141473">
      <w:r>
        <w:t xml:space="preserve">3.1 </w:t>
      </w:r>
      <w:r w:rsidR="001A26B4" w:rsidRPr="00141312">
        <w:rPr>
          <w:b/>
        </w:rPr>
        <w:t>List all Employees from the Employees table and who they report to.</w:t>
      </w:r>
      <w:r w:rsidRPr="00141312">
        <w:rPr>
          <w:b/>
        </w:rPr>
        <w:t xml:space="preserve"> No Excel required.</w:t>
      </w:r>
      <w:r w:rsidR="00716D26" w:rsidRPr="00141312">
        <w:rPr>
          <w:b/>
        </w:rPr>
        <w:t xml:space="preserve"> (5 Marks)</w:t>
      </w:r>
    </w:p>
    <w:p w14:paraId="0AA708ED" w14:textId="77777777" w:rsidR="00E54D25" w:rsidRDefault="00E54D25" w:rsidP="00E5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E1</w:t>
      </w:r>
    </w:p>
    <w:p w14:paraId="54E1E5A7" w14:textId="1B6317A4" w:rsidR="00D668FB" w:rsidRDefault="00E54D25" w:rsidP="00E54D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8EC126" w14:textId="77777777" w:rsidR="0098696A" w:rsidRDefault="0098696A" w:rsidP="00E54D25"/>
    <w:p w14:paraId="3B8F0D11" w14:textId="5694AF16" w:rsidR="00D668FB" w:rsidRPr="0098696A" w:rsidRDefault="004A5B7D" w:rsidP="00141473">
      <w:pPr>
        <w:rPr>
          <w:b/>
        </w:rPr>
      </w:pPr>
      <w:r w:rsidRPr="0098696A">
        <w:rPr>
          <w:b/>
        </w:rPr>
        <w:lastRenderedPageBreak/>
        <w:t xml:space="preserve">3.2 </w:t>
      </w:r>
      <w:r w:rsidR="0045635C" w:rsidRPr="0098696A">
        <w:rPr>
          <w:b/>
        </w:rPr>
        <w:t>List all Sup</w:t>
      </w:r>
      <w:r w:rsidR="00AF1B22" w:rsidRPr="0098696A">
        <w:rPr>
          <w:b/>
        </w:rPr>
        <w:t>pliers with total sales over $1</w:t>
      </w:r>
      <w:r w:rsidR="0045635C" w:rsidRPr="0098696A">
        <w:rPr>
          <w:b/>
        </w:rPr>
        <w:t>0,000 in the Order Details table. Include the Company Name from the Suppliers T</w:t>
      </w:r>
      <w:r w:rsidR="000B23FB" w:rsidRPr="0098696A">
        <w:rPr>
          <w:b/>
        </w:rPr>
        <w:t xml:space="preserve">able and present as a </w:t>
      </w:r>
      <w:r w:rsidR="007C05E0" w:rsidRPr="0098696A">
        <w:rPr>
          <w:b/>
        </w:rPr>
        <w:t>bar</w:t>
      </w:r>
      <w:r w:rsidR="002168CA" w:rsidRPr="0098696A">
        <w:rPr>
          <w:b/>
        </w:rPr>
        <w:t xml:space="preserve"> chart as below:</w:t>
      </w:r>
      <w:r w:rsidR="00716D26" w:rsidRPr="0098696A">
        <w:rPr>
          <w:b/>
        </w:rPr>
        <w:t xml:space="preserve"> (5 Marks)</w:t>
      </w:r>
    </w:p>
    <w:p w14:paraId="39B629D3" w14:textId="1C6F6211" w:rsidR="00D668FB" w:rsidRDefault="00D668FB" w:rsidP="00141473"/>
    <w:p w14:paraId="63AC709F" w14:textId="745EDE69" w:rsidR="00726DB5" w:rsidRDefault="00726DB5" w:rsidP="0072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98696A">
        <w:rPr>
          <w:rFonts w:ascii="Consolas" w:hAnsi="Consolas" w:cs="Consolas"/>
          <w:color w:val="FF0000"/>
          <w:sz w:val="19"/>
          <w:szCs w:val="19"/>
        </w:rPr>
        <w:t xml:space="preserve">Total </w:t>
      </w:r>
      <w:r>
        <w:rPr>
          <w:rFonts w:ascii="Consolas" w:hAnsi="Consolas" w:cs="Consolas"/>
          <w:color w:val="FF0000"/>
          <w:sz w:val="19"/>
          <w:szCs w:val="19"/>
        </w:rPr>
        <w:t>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</w:p>
    <w:p w14:paraId="69695EF2" w14:textId="77777777" w:rsidR="00726DB5" w:rsidRDefault="00726DB5" w:rsidP="0072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0A6C6C4B" w14:textId="77777777" w:rsidR="00726DB5" w:rsidRDefault="00726DB5" w:rsidP="0072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7C832ED1" w14:textId="77777777" w:rsidR="00726DB5" w:rsidRDefault="00726DB5" w:rsidP="0072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4FA80342" w14:textId="77777777" w:rsidR="00726DB5" w:rsidRDefault="00726DB5" w:rsidP="00726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71293D4E" w14:textId="77777777" w:rsidR="00726DB5" w:rsidRDefault="00726DB5" w:rsidP="00726D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B82216" w14:textId="77777777" w:rsidR="00726DB5" w:rsidRDefault="00726DB5" w:rsidP="00726DB5">
      <w:pPr>
        <w:rPr>
          <w:rFonts w:ascii="Consolas" w:hAnsi="Consolas" w:cs="Consolas"/>
          <w:color w:val="808080"/>
          <w:sz w:val="19"/>
          <w:szCs w:val="19"/>
        </w:rPr>
      </w:pPr>
    </w:p>
    <w:p w14:paraId="140707F6" w14:textId="5621BF63" w:rsidR="0045635C" w:rsidRDefault="002168CA" w:rsidP="00726DB5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29E7E5F5" w:rsidR="00CC5C1B" w:rsidRPr="00F424E0" w:rsidRDefault="00FD090D" w:rsidP="00CC5C1B">
      <w:pPr>
        <w:rPr>
          <w:b/>
        </w:rPr>
      </w:pPr>
      <w:r w:rsidRPr="00F424E0">
        <w:rPr>
          <w:b/>
        </w:rPr>
        <w:t xml:space="preserve">3.3 List </w:t>
      </w:r>
      <w:r w:rsidR="008C3913" w:rsidRPr="00F424E0">
        <w:rPr>
          <w:b/>
        </w:rPr>
        <w:t>the Top 10 Customers YTD fo</w:t>
      </w:r>
      <w:r w:rsidRPr="00F424E0">
        <w:rPr>
          <w:b/>
        </w:rPr>
        <w:t xml:space="preserve">r </w:t>
      </w:r>
      <w:r w:rsidR="008C3913" w:rsidRPr="00F424E0">
        <w:rPr>
          <w:b/>
        </w:rPr>
        <w:t>the latest year in the Orders file</w:t>
      </w:r>
      <w:r w:rsidR="007B5D8C" w:rsidRPr="00F424E0">
        <w:rPr>
          <w:b/>
        </w:rPr>
        <w:t xml:space="preserve">. Based on total value </w:t>
      </w:r>
      <w:r w:rsidRPr="00F424E0">
        <w:rPr>
          <w:b/>
        </w:rPr>
        <w:t>of orders shipped.</w:t>
      </w:r>
      <w:r w:rsidR="008C3913" w:rsidRPr="00F424E0">
        <w:rPr>
          <w:b/>
        </w:rPr>
        <w:t xml:space="preserve"> No Excel required.</w:t>
      </w:r>
      <w:r w:rsidR="00716D26" w:rsidRPr="00F424E0">
        <w:rPr>
          <w:b/>
        </w:rPr>
        <w:t xml:space="preserve"> (10 Marks)</w:t>
      </w:r>
    </w:p>
    <w:p w14:paraId="2C413E40" w14:textId="77777777" w:rsidR="00090DA7" w:rsidRDefault="00090DA7" w:rsidP="0009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 of orders shipped'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14:paraId="5DFDEE65" w14:textId="77777777" w:rsidR="00090DA7" w:rsidRDefault="00090DA7" w:rsidP="0009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71AF8E07" w14:textId="77777777" w:rsidR="00090DA7" w:rsidRDefault="00090DA7" w:rsidP="0009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6E88D9D" w14:textId="77777777" w:rsidR="00090DA7" w:rsidRDefault="00090DA7" w:rsidP="0009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1998</w:t>
      </w:r>
    </w:p>
    <w:p w14:paraId="528DAF9A" w14:textId="77777777" w:rsidR="00090DA7" w:rsidRDefault="00090DA7" w:rsidP="00090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2C9CDE97" w14:textId="77777777" w:rsidR="00F424E0" w:rsidRDefault="00090DA7" w:rsidP="00090DA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 of orders shipped'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FDF7F2" w14:textId="77777777" w:rsidR="00F424E0" w:rsidRDefault="00F424E0" w:rsidP="00090DA7">
      <w:pPr>
        <w:rPr>
          <w:rFonts w:ascii="Consolas" w:hAnsi="Consolas" w:cs="Consolas"/>
          <w:color w:val="808080"/>
          <w:sz w:val="19"/>
          <w:szCs w:val="19"/>
        </w:rPr>
      </w:pPr>
    </w:p>
    <w:p w14:paraId="4706B570" w14:textId="191411DD" w:rsidR="00F368A2" w:rsidRPr="0098696A" w:rsidRDefault="008C3913" w:rsidP="00090DA7">
      <w:pPr>
        <w:rPr>
          <w:b/>
        </w:rPr>
      </w:pPr>
      <w:r w:rsidRPr="0098696A">
        <w:rPr>
          <w:b/>
        </w:rPr>
        <w:t xml:space="preserve">3.4 </w:t>
      </w:r>
      <w:r w:rsidR="00716D26" w:rsidRPr="0098696A">
        <w:rPr>
          <w:b/>
        </w:rPr>
        <w:t>Plot the Average Ship Time by month for all data in the Orders Table</w:t>
      </w:r>
      <w:r w:rsidR="007C05E0" w:rsidRPr="0098696A">
        <w:rPr>
          <w:b/>
        </w:rPr>
        <w:t xml:space="preserve"> using a line chart as below</w:t>
      </w:r>
      <w:r w:rsidR="00716D26" w:rsidRPr="0098696A">
        <w:rPr>
          <w:b/>
        </w:rPr>
        <w:t>. (10 Marks)</w:t>
      </w:r>
    </w:p>
    <w:p w14:paraId="53722E96" w14:textId="77777777" w:rsidR="005C6EC4" w:rsidRDefault="005C6EC4" w:rsidP="005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ship time in 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720E13" w14:textId="77777777" w:rsidR="005C6EC4" w:rsidRDefault="005C6EC4" w:rsidP="005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5892EA15" w14:textId="77777777" w:rsidR="005C6EC4" w:rsidRDefault="005C6EC4" w:rsidP="005C6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A595ED" w14:textId="172B1926" w:rsidR="00F368A2" w:rsidRDefault="005C6EC4" w:rsidP="005C6E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A270BD" w14:textId="77777777" w:rsidR="00F368A2" w:rsidRDefault="00F368A2" w:rsidP="00F368A2"/>
    <w:p w14:paraId="1304490C" w14:textId="4ECC842B" w:rsidR="350DD3FE" w:rsidRDefault="00716D26" w:rsidP="00513478">
      <w:bookmarkStart w:id="0" w:name="_GoBack"/>
      <w:r>
        <w:rPr>
          <w:noProof/>
        </w:rPr>
        <w:lastRenderedPageBreak/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9C0D" w14:textId="77777777" w:rsidR="005C6EC4" w:rsidRDefault="005C6EC4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5C6EC4" w:rsidRDefault="005C6EC4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5C6EC4" w14:paraId="4144A6D9" w14:textId="77777777" w:rsidTr="5B11DEB4">
      <w:tc>
        <w:tcPr>
          <w:tcW w:w="3489" w:type="dxa"/>
        </w:tcPr>
        <w:p w14:paraId="42C618CD" w14:textId="40EC457B" w:rsidR="005C6EC4" w:rsidRDefault="005C6EC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5C6EC4" w:rsidRDefault="005C6EC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5C6EC4" w:rsidRDefault="005C6EC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5C6EC4" w:rsidRDefault="005C6EC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977E" w14:textId="77777777" w:rsidR="005C6EC4" w:rsidRDefault="005C6EC4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5C6EC4" w:rsidRDefault="005C6EC4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5C6EC4" w:rsidRDefault="005C6EC4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0DA7"/>
    <w:rsid w:val="00091406"/>
    <w:rsid w:val="000A272E"/>
    <w:rsid w:val="000B23FB"/>
    <w:rsid w:val="000E1802"/>
    <w:rsid w:val="000F43DC"/>
    <w:rsid w:val="001019FD"/>
    <w:rsid w:val="00141312"/>
    <w:rsid w:val="00141473"/>
    <w:rsid w:val="00155A38"/>
    <w:rsid w:val="0018492E"/>
    <w:rsid w:val="001A26B4"/>
    <w:rsid w:val="001C5A33"/>
    <w:rsid w:val="002168CA"/>
    <w:rsid w:val="00282F61"/>
    <w:rsid w:val="002E7B67"/>
    <w:rsid w:val="00370684"/>
    <w:rsid w:val="003746EC"/>
    <w:rsid w:val="00374B4F"/>
    <w:rsid w:val="00382E7C"/>
    <w:rsid w:val="00390029"/>
    <w:rsid w:val="003E6938"/>
    <w:rsid w:val="0045635C"/>
    <w:rsid w:val="00463E7B"/>
    <w:rsid w:val="004807A1"/>
    <w:rsid w:val="004A5B7D"/>
    <w:rsid w:val="004B03B4"/>
    <w:rsid w:val="004D4C4B"/>
    <w:rsid w:val="004D5E62"/>
    <w:rsid w:val="00513478"/>
    <w:rsid w:val="00524D52"/>
    <w:rsid w:val="00563B6A"/>
    <w:rsid w:val="00574E7F"/>
    <w:rsid w:val="005B0228"/>
    <w:rsid w:val="005C6EC4"/>
    <w:rsid w:val="00606CF5"/>
    <w:rsid w:val="006116FC"/>
    <w:rsid w:val="00646F2B"/>
    <w:rsid w:val="0064704F"/>
    <w:rsid w:val="00666D8D"/>
    <w:rsid w:val="00671AD0"/>
    <w:rsid w:val="006732FC"/>
    <w:rsid w:val="00673F90"/>
    <w:rsid w:val="006943A5"/>
    <w:rsid w:val="006B0019"/>
    <w:rsid w:val="00716D26"/>
    <w:rsid w:val="00722DFD"/>
    <w:rsid w:val="00726DB5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98696A"/>
    <w:rsid w:val="00A049E2"/>
    <w:rsid w:val="00A2049E"/>
    <w:rsid w:val="00A561B2"/>
    <w:rsid w:val="00A6440F"/>
    <w:rsid w:val="00AB5BA4"/>
    <w:rsid w:val="00AF1B22"/>
    <w:rsid w:val="00B05D58"/>
    <w:rsid w:val="00B1420D"/>
    <w:rsid w:val="00B22C5C"/>
    <w:rsid w:val="00B41AE5"/>
    <w:rsid w:val="00B476C1"/>
    <w:rsid w:val="00B564D3"/>
    <w:rsid w:val="00B658AA"/>
    <w:rsid w:val="00B7564D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668FB"/>
    <w:rsid w:val="00D85819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54D25"/>
    <w:rsid w:val="00E824DD"/>
    <w:rsid w:val="00EC5DA3"/>
    <w:rsid w:val="00ED2F23"/>
    <w:rsid w:val="00ED5C5D"/>
    <w:rsid w:val="00ED67DE"/>
    <w:rsid w:val="00F076FA"/>
    <w:rsid w:val="00F368A2"/>
    <w:rsid w:val="00F424E0"/>
    <w:rsid w:val="00F57D28"/>
    <w:rsid w:val="00F608C0"/>
    <w:rsid w:val="00F803AB"/>
    <w:rsid w:val="00FB614A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1" ma:contentTypeDescription="Create a new document." ma:contentTypeScope="" ma:versionID="6c9c0601726dc96f4b30e11a6f9bb1cb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eeb6106e46ca8a360a133a96c4bd9881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A25D7-6291-4338-B0D1-683181058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91af20cc-6020-4279-8abf-0ebc48e99448"/>
    <ds:schemaRef ds:uri="6292cffe-a264-48cd-a2c8-65350280a8b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CC001AAE</Template>
  <TotalTime>570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Victor Jimenez</cp:lastModifiedBy>
  <cp:revision>13</cp:revision>
  <dcterms:created xsi:type="dcterms:W3CDTF">2019-01-08T15:48:00Z</dcterms:created>
  <dcterms:modified xsi:type="dcterms:W3CDTF">2019-11-24T18:38:00Z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